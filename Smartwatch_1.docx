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2E" w:rsidRDefault="00CD0057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635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D42" w:rsidRPr="00F40045" w:rsidRDefault="009F1D42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9F1D42" w:rsidRPr="00417AA7" w:rsidRDefault="009F1D42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" filled="f" stroked="f" strokeweight=".5pt">
                <v:path arrowok="t"/>
                <v:textbox>
                  <w:txbxContent>
                    <w:p w:rsidR="009F1D42" w:rsidRPr="00F40045" w:rsidRDefault="009F1D42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9F1D42" w:rsidRPr="00417AA7" w:rsidRDefault="009F1D42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2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29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16cUA&#10;AADbAAAADwAAAGRycy9kb3ducmV2LnhtbESP3WrCQBSE7wu+w3IKvSlm00ClRlcRoVAoiEbp9SF7&#10;8mOzZ2N2NfHtXUHwcpiZb5j5cjCNuFDnassKPqIYBHFudc2lgsP+e/wFwnlkjY1lUnAlB8vF6GWO&#10;qbY97+iS+VIECLsUFVTet6mULq/IoItsSxy8wnYGfZBdKXWHfYCbRiZxPJEGaw4LFba0rij/z85G&#10;wR+vz9vrdnPKivff3WGz+jTHplXq7XVYzUB4Gvwz/Gj/aAXJF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XXpxQAAANsAAAAPAAAAAAAAAAAAAAAAAJgCAABkcnMv&#10;ZG93bnJldi54bWxQSwUGAAAAAAQABAD1AAAAigMAAAAA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strwA&#10;AADbAAAADwAAAGRycy9kb3ducmV2LnhtbERP3QoBQRS+V95hOsodsyhpGRKRlGSR29POsbvZObPt&#10;DNbbmwvl8uv7ny0aU4oX1a6wrGDQj0AQp1YXnCm4nDe9CQjnkTWWlknBhxws5u3WDGNt33yiV+Iz&#10;EULYxagg976KpXRpTgZd31bEgbvb2qAPsM6krvEdwk0ph1E0lgYLDg05VrTKKX0kT6PAbAfrNFmf&#10;jtdo40cTPhQ3uV8p1e00yykIT43/i3/unVYwCuvDl/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SSy2vAAAANsAAAAPAAAAAAAAAAAAAAAAAJgCAABkcnMvZG93bnJldi54&#10;bWxQSwUGAAAAAAQABAD1AAAAgQMAAAAA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5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09V8MA&#10;AADbAAAADwAAAGRycy9kb3ducmV2LnhtbESPQWvCQBCF7wX/wzJCb3VjwBJSVxFL0WuTgD0O2TGJ&#10;ZmdjdjXbf98tFHp8vHnfm7feBtOLB42us6xguUhAENdWd9woqMqPlwyE88gae8uk4JscbDezpzXm&#10;2k78SY/CNyJC2OWooPV+yKV0dUsG3cIOxNE729Ggj3JspB5xinDTyzRJXqXBjmNDiwPtW6qvxd3E&#10;N74ut1N2OYQq3Z/Mezkk4WorpZ7nYfcGwlPw/8d/6aNWkK7gd0sE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09V8MAAADbAAAADwAAAAAAAAAAAAAAAACYAgAAZHJzL2Rv&#10;d25yZXYueG1sUEsFBgAAAAAEAAQA9QAAAIgD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RWcMA&#10;AADbAAAADwAAAGRycy9kb3ducmV2LnhtbESPT4vCMBTE7wt+h/AEb2uqgkjXKFUQ9bb+Xbw9mmdb&#10;bF5KE23XT2+EhT0OM/MbZjpvTSkeVLvCsoJBPwJBnFpdcKbgeFh9TkA4j6yxtEwKfsnBfNb5mGKs&#10;bcM7eux9JgKEXYwKcu+rWEqX5mTQ9W1FHLyrrQ36IOtM6hqbADelHEbRWBosOCzkWNEyp/S2vxsF&#10;2+ciWevBenv2Dk/Pyyjh759GqV63Tb5AeGr9f/ivvdEKhm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RWcMAAADbAAAADwAAAAAAAAAAAAAAAACYAgAAZHJzL2Rv&#10;d25yZXYueG1sUEsFBgAAAAAEAAQA9QAAAIgDAAAAAA=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HEsUA&#10;AADbAAAADwAAAGRycy9kb3ducmV2LnhtbESPT2vCQBTE7wW/w/IEL6KbSqsldRVpCPRgKdX2/pJ9&#10;+YPZtyG7Jum37wpCj8PM/IbZ7kfTiJ46V1tW8LiMQBDnVtdcKvg+p4sXEM4ja2wsk4JfcrDfTR62&#10;GGs78Bf1J1+KAGEXo4LK+zaW0uUVGXRL2xIHr7CdQR9kV0rd4RDgppGrKFpLgzWHhQpbeqsov5yu&#10;RsHPJvt8nmft2uvk6ajTREeF+VBqNh0PryA8jf4/fG+/awWrDdy+hB8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AcSxQAAANsAAAAPAAAAAAAAAAAAAAAAAJgCAABkcnMv&#10;ZG93bnJldi54bWxQSwUGAAAAAAQABAD1AAAAigMAAAAA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:rsidR="00963DA6" w:rsidRDefault="00CD005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D42" w:rsidRDefault="009F1D42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:rsidR="009F1D42" w:rsidRDefault="009F1D42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:rsidR="009F1D42" w:rsidRDefault="009F1D42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:rsidR="009F1D42" w:rsidRPr="00DB5DE8" w:rsidRDefault="009F1D42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:rsidR="009F1D42" w:rsidRPr="000F4649" w:rsidRDefault="009F1D42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9F1D42" w:rsidRPr="000F4649" w:rsidRDefault="009F1D42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9F1D42" w:rsidRDefault="009F1D42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F1D42" w:rsidRDefault="009F1D42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F1D42" w:rsidRDefault="009F1D42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F1D42" w:rsidRDefault="009F1D42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F1D42" w:rsidRDefault="009F1D42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:rsidR="009F1D42" w:rsidRDefault="009F1D42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:rsidR="009F1D42" w:rsidRDefault="009F1D42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:rsidR="009F1D42" w:rsidRDefault="009F1D42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:rsidR="009F1D42" w:rsidRPr="00DB5DE8" w:rsidRDefault="009F1D42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:rsidR="009F1D42" w:rsidRPr="000F4649" w:rsidRDefault="009F1D42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9F1D42" w:rsidRPr="000F4649" w:rsidRDefault="009F1D42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9F1D42" w:rsidRDefault="009F1D42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9F1D42" w:rsidRDefault="009F1D42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9F1D42" w:rsidRDefault="009F1D42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9F1D42" w:rsidRDefault="009F1D42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9F1D42" w:rsidRDefault="009F1D42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37DF4" w:rsidRDefault="00137DF4" w:rsidP="00137DF4">
      <w:pPr>
        <w:ind w:firstLine="0"/>
        <w:rPr>
          <w:sz w:val="32"/>
          <w:szCs w:val="32"/>
        </w:rPr>
      </w:pPr>
      <w:r>
        <w:rPr>
          <w:sz w:val="32"/>
          <w:szCs w:val="32"/>
        </w:rPr>
        <w:t>Smart Watch:</w:t>
      </w:r>
    </w:p>
    <w:p w:rsidR="00137DF4" w:rsidRDefault="00137DF4" w:rsidP="00137DF4">
      <w:pPr>
        <w:ind w:firstLine="0"/>
        <w:rPr>
          <w:sz w:val="32"/>
          <w:szCs w:val="32"/>
        </w:rPr>
      </w:pPr>
    </w:p>
    <w:p w:rsidR="00137DF4" w:rsidRDefault="00137DF4" w:rsidP="00137DF4">
      <w:pPr>
        <w:ind w:firstLine="0"/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137DF4" w:rsidRDefault="00137DF4" w:rsidP="00137DF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The Wearable gadgets is a form of embedded system that take real time inputs from </w:t>
      </w:r>
      <w:proofErr w:type="gramStart"/>
      <w:r>
        <w:rPr>
          <w:sz w:val="32"/>
          <w:szCs w:val="32"/>
        </w:rPr>
        <w:t>mode  of</w:t>
      </w:r>
      <w:proofErr w:type="gramEnd"/>
      <w:r>
        <w:rPr>
          <w:sz w:val="32"/>
          <w:szCs w:val="32"/>
        </w:rPr>
        <w:t xml:space="preserve"> operations and from sensors .</w:t>
      </w:r>
    </w:p>
    <w:p w:rsidR="00137DF4" w:rsidRDefault="00137DF4" w:rsidP="00137DF4">
      <w:pPr>
        <w:ind w:firstLine="0"/>
        <w:rPr>
          <w:sz w:val="32"/>
          <w:szCs w:val="32"/>
        </w:rPr>
      </w:pPr>
    </w:p>
    <w:p w:rsidR="00137DF4" w:rsidRDefault="00137DF4" w:rsidP="00137DF4">
      <w:pPr>
        <w:ind w:firstLine="0"/>
        <w:rPr>
          <w:sz w:val="32"/>
          <w:szCs w:val="32"/>
        </w:rPr>
      </w:pPr>
    </w:p>
    <w:p w:rsidR="00137DF4" w:rsidRDefault="00137DF4" w:rsidP="00137DF4">
      <w:pPr>
        <w:ind w:firstLine="0"/>
        <w:rPr>
          <w:sz w:val="32"/>
          <w:szCs w:val="32"/>
        </w:rPr>
      </w:pPr>
      <w:r>
        <w:rPr>
          <w:sz w:val="32"/>
          <w:szCs w:val="32"/>
        </w:rPr>
        <w:t>Requirement:</w:t>
      </w:r>
    </w:p>
    <w:p w:rsidR="00137DF4" w:rsidRDefault="00137DF4" w:rsidP="00137DF4">
      <w:pPr>
        <w:ind w:firstLine="0"/>
        <w:rPr>
          <w:sz w:val="32"/>
          <w:szCs w:val="32"/>
        </w:rPr>
      </w:pPr>
    </w:p>
    <w:p w:rsidR="00137DF4" w:rsidRDefault="00137DF4" w:rsidP="00137DF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High Level Requirement:</w:t>
      </w:r>
    </w:p>
    <w:p w:rsidR="00137DF4" w:rsidRDefault="00137DF4" w:rsidP="00137DF4">
      <w:pPr>
        <w:pStyle w:val="ListParagraph"/>
        <w:ind w:firstLine="0"/>
        <w:rPr>
          <w:sz w:val="32"/>
          <w:szCs w:val="32"/>
        </w:rPr>
      </w:pPr>
    </w:p>
    <w:p w:rsidR="00137DF4" w:rsidRDefault="00137DF4" w:rsidP="00137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To display the </w:t>
      </w:r>
      <w:proofErr w:type="gramStart"/>
      <w:r>
        <w:rPr>
          <w:sz w:val="32"/>
          <w:szCs w:val="32"/>
        </w:rPr>
        <w:t>time .</w:t>
      </w:r>
      <w:proofErr w:type="gramEnd"/>
    </w:p>
    <w:p w:rsidR="00137DF4" w:rsidRDefault="00137DF4" w:rsidP="00137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To track the different activities of the user like running, cycling, walking.</w:t>
      </w:r>
    </w:p>
    <w:p w:rsidR="00137DF4" w:rsidRDefault="00137DF4" w:rsidP="00137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To display different sensor readings.</w:t>
      </w:r>
    </w:p>
    <w:p w:rsidR="00137DF4" w:rsidRDefault="00137DF4" w:rsidP="00137DF4">
      <w:pPr>
        <w:pStyle w:val="ListParagraph"/>
        <w:ind w:firstLine="0"/>
        <w:rPr>
          <w:sz w:val="32"/>
          <w:szCs w:val="32"/>
        </w:rPr>
      </w:pPr>
    </w:p>
    <w:p w:rsidR="00137DF4" w:rsidRDefault="00137DF4" w:rsidP="00137DF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Low Level Requirement:</w:t>
      </w:r>
    </w:p>
    <w:p w:rsidR="00137DF4" w:rsidRDefault="00137DF4" w:rsidP="00137DF4">
      <w:pPr>
        <w:ind w:firstLine="0"/>
        <w:rPr>
          <w:sz w:val="32"/>
          <w:szCs w:val="32"/>
        </w:rPr>
      </w:pPr>
    </w:p>
    <w:p w:rsidR="00137DF4" w:rsidRDefault="00137DF4" w:rsidP="00137DF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Vibration alert for notification.</w:t>
      </w:r>
    </w:p>
    <w:p w:rsidR="00137DF4" w:rsidRPr="00621A3F" w:rsidRDefault="00137DF4" w:rsidP="00137DF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LED Blinking while reading sensor values.</w:t>
      </w:r>
    </w:p>
    <w:p w:rsidR="00137DF4" w:rsidRPr="00621A3F" w:rsidRDefault="00137DF4" w:rsidP="00137DF4">
      <w:pPr>
        <w:pStyle w:val="ListParagraph"/>
        <w:ind w:firstLine="0"/>
        <w:rPr>
          <w:sz w:val="32"/>
          <w:szCs w:val="32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9F1D42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3E74DB" w:rsidRDefault="003E74DB" w:rsidP="00053C2C"/>
    <w:p w:rsidR="00053C2C" w:rsidRDefault="003E74DB" w:rsidP="003E74DB">
      <w:pPr>
        <w:ind w:firstLine="0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>Smart Watch:</w:t>
      </w:r>
    </w:p>
    <w:p w:rsidR="003E74DB" w:rsidRDefault="003E74DB" w:rsidP="003E74DB">
      <w:pPr>
        <w:ind w:firstLine="0"/>
        <w:rPr>
          <w:sz w:val="32"/>
          <w:szCs w:val="32"/>
        </w:rPr>
      </w:pPr>
    </w:p>
    <w:p w:rsidR="003E74DB" w:rsidRDefault="003E74DB" w:rsidP="003E74DB">
      <w:pPr>
        <w:ind w:firstLine="0"/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3E74DB" w:rsidRDefault="003E74DB" w:rsidP="003E74DB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B97489">
        <w:rPr>
          <w:sz w:val="32"/>
          <w:szCs w:val="32"/>
        </w:rPr>
        <w:t>W</w:t>
      </w:r>
      <w:r>
        <w:rPr>
          <w:sz w:val="32"/>
          <w:szCs w:val="32"/>
        </w:rPr>
        <w:t>ear</w:t>
      </w:r>
      <w:r w:rsidR="00503C8D">
        <w:rPr>
          <w:sz w:val="32"/>
          <w:szCs w:val="32"/>
        </w:rPr>
        <w:t>a</w:t>
      </w:r>
      <w:r>
        <w:rPr>
          <w:sz w:val="32"/>
          <w:szCs w:val="32"/>
        </w:rPr>
        <w:t xml:space="preserve">ble gadgets is a form of embedded system that take real time inputs from </w:t>
      </w:r>
      <w:proofErr w:type="gramStart"/>
      <w:r>
        <w:rPr>
          <w:sz w:val="32"/>
          <w:szCs w:val="32"/>
        </w:rPr>
        <w:t>mode  of</w:t>
      </w:r>
      <w:proofErr w:type="gramEnd"/>
      <w:r>
        <w:rPr>
          <w:sz w:val="32"/>
          <w:szCs w:val="32"/>
        </w:rPr>
        <w:t xml:space="preserve"> oper</w:t>
      </w:r>
      <w:r w:rsidR="00B97489">
        <w:rPr>
          <w:sz w:val="32"/>
          <w:szCs w:val="32"/>
        </w:rPr>
        <w:t>a</w:t>
      </w:r>
      <w:r>
        <w:rPr>
          <w:sz w:val="32"/>
          <w:szCs w:val="32"/>
        </w:rPr>
        <w:t>tions</w:t>
      </w:r>
      <w:r w:rsidR="00B97489">
        <w:rPr>
          <w:sz w:val="32"/>
          <w:szCs w:val="32"/>
        </w:rPr>
        <w:t xml:space="preserve"> and from sensors</w:t>
      </w:r>
      <w:r>
        <w:rPr>
          <w:sz w:val="32"/>
          <w:szCs w:val="32"/>
        </w:rPr>
        <w:t xml:space="preserve"> </w:t>
      </w:r>
      <w:r w:rsidR="00B97489">
        <w:rPr>
          <w:sz w:val="32"/>
          <w:szCs w:val="32"/>
        </w:rPr>
        <w:t>.</w:t>
      </w:r>
    </w:p>
    <w:p w:rsidR="001B1AAE" w:rsidRDefault="001B1AAE" w:rsidP="003E74DB">
      <w:pPr>
        <w:ind w:firstLine="0"/>
        <w:rPr>
          <w:sz w:val="32"/>
          <w:szCs w:val="32"/>
        </w:rPr>
      </w:pPr>
    </w:p>
    <w:p w:rsidR="001B1AAE" w:rsidRDefault="001B1AAE" w:rsidP="003E74DB">
      <w:pPr>
        <w:ind w:firstLine="0"/>
        <w:rPr>
          <w:sz w:val="32"/>
          <w:szCs w:val="32"/>
        </w:rPr>
      </w:pPr>
    </w:p>
    <w:p w:rsidR="001B1AAE" w:rsidRDefault="001B1AAE" w:rsidP="003E74DB">
      <w:pPr>
        <w:ind w:firstLine="0"/>
        <w:rPr>
          <w:sz w:val="32"/>
          <w:szCs w:val="32"/>
        </w:rPr>
      </w:pPr>
    </w:p>
    <w:p w:rsidR="001B1AAE" w:rsidRDefault="001B1AAE" w:rsidP="003E74DB">
      <w:pPr>
        <w:ind w:firstLine="0"/>
        <w:rPr>
          <w:sz w:val="32"/>
          <w:szCs w:val="32"/>
        </w:rPr>
      </w:pPr>
      <w:r>
        <w:rPr>
          <w:sz w:val="32"/>
          <w:szCs w:val="32"/>
        </w:rPr>
        <w:t>Component Description:</w:t>
      </w:r>
    </w:p>
    <w:p w:rsidR="001B1AAE" w:rsidRDefault="001B1AAE" w:rsidP="003E74DB">
      <w:pPr>
        <w:ind w:firstLine="0"/>
        <w:rPr>
          <w:sz w:val="32"/>
          <w:szCs w:val="32"/>
        </w:rPr>
      </w:pPr>
    </w:p>
    <w:p w:rsidR="00DB19A4" w:rsidRPr="009F1D42" w:rsidRDefault="00DB19A4" w:rsidP="009F1D42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9F1D42">
        <w:rPr>
          <w:sz w:val="36"/>
          <w:szCs w:val="36"/>
        </w:rPr>
        <w:t>SENSOR:</w:t>
      </w:r>
    </w:p>
    <w:p w:rsidR="00DB19A4" w:rsidRPr="00DB19A4" w:rsidRDefault="00DB19A4" w:rsidP="00DB19A4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DB19A4">
        <w:rPr>
          <w:b/>
          <w:sz w:val="32"/>
          <w:szCs w:val="32"/>
        </w:rPr>
        <w:t xml:space="preserve">Humidity </w:t>
      </w:r>
      <w:r>
        <w:rPr>
          <w:b/>
          <w:sz w:val="32"/>
          <w:szCs w:val="32"/>
        </w:rPr>
        <w:t xml:space="preserve"> &amp; Temperature </w:t>
      </w:r>
      <w:r w:rsidRPr="00DB19A4">
        <w:rPr>
          <w:b/>
          <w:sz w:val="32"/>
          <w:szCs w:val="32"/>
        </w:rPr>
        <w:t>Sensor:</w:t>
      </w:r>
    </w:p>
    <w:p w:rsidR="00DB19A4" w:rsidRDefault="006A0576" w:rsidP="003E74DB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DB19A4">
        <w:rPr>
          <w:sz w:val="32"/>
          <w:szCs w:val="32"/>
        </w:rPr>
        <w:t>Measure and report the moisture and air temperature of surrounding</w:t>
      </w:r>
      <w:r w:rsidR="00503C8D">
        <w:rPr>
          <w:sz w:val="32"/>
          <w:szCs w:val="32"/>
        </w:rPr>
        <w:t>.</w:t>
      </w:r>
    </w:p>
    <w:p w:rsidR="00503C8D" w:rsidRDefault="00503C8D" w:rsidP="00503C8D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503C8D">
        <w:rPr>
          <w:b/>
          <w:sz w:val="32"/>
          <w:szCs w:val="32"/>
        </w:rPr>
        <w:t>Accelerometer</w:t>
      </w:r>
      <w:r>
        <w:rPr>
          <w:b/>
          <w:sz w:val="32"/>
          <w:szCs w:val="32"/>
        </w:rPr>
        <w:t>:</w:t>
      </w:r>
    </w:p>
    <w:p w:rsidR="00503C8D" w:rsidRDefault="006A0576" w:rsidP="00503C8D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503C8D" w:rsidRPr="00503C8D">
        <w:rPr>
          <w:sz w:val="32"/>
          <w:szCs w:val="32"/>
        </w:rPr>
        <w:t>Measure how movement changes over time</w:t>
      </w:r>
      <w:r w:rsidR="00503C8D">
        <w:rPr>
          <w:sz w:val="32"/>
          <w:szCs w:val="32"/>
        </w:rPr>
        <w:t xml:space="preserve"> means for tracking whether  </w:t>
      </w:r>
      <w:r>
        <w:rPr>
          <w:sz w:val="32"/>
          <w:szCs w:val="32"/>
        </w:rPr>
        <w:t xml:space="preserve">                             </w:t>
      </w:r>
      <w:r w:rsidR="00503C8D">
        <w:rPr>
          <w:sz w:val="32"/>
          <w:szCs w:val="32"/>
        </w:rPr>
        <w:t>we are cycling, running.</w:t>
      </w:r>
    </w:p>
    <w:p w:rsidR="00503C8D" w:rsidRDefault="00503C8D" w:rsidP="00503C8D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503C8D">
        <w:rPr>
          <w:b/>
          <w:sz w:val="32"/>
          <w:szCs w:val="32"/>
        </w:rPr>
        <w:t>Blood Pressure sensor</w:t>
      </w:r>
      <w:r>
        <w:rPr>
          <w:b/>
          <w:sz w:val="32"/>
          <w:szCs w:val="32"/>
        </w:rPr>
        <w:t>:</w:t>
      </w:r>
    </w:p>
    <w:p w:rsidR="00503C8D" w:rsidRDefault="009F1D42" w:rsidP="00503C8D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A0576">
        <w:rPr>
          <w:sz w:val="32"/>
          <w:szCs w:val="32"/>
        </w:rPr>
        <w:t xml:space="preserve">         </w:t>
      </w:r>
      <w:proofErr w:type="gramStart"/>
      <w:r w:rsidR="006A0576">
        <w:rPr>
          <w:sz w:val="32"/>
          <w:szCs w:val="32"/>
        </w:rPr>
        <w:t xml:space="preserve">Used  </w:t>
      </w:r>
      <w:r w:rsidR="00503C8D">
        <w:rPr>
          <w:sz w:val="32"/>
          <w:szCs w:val="32"/>
        </w:rPr>
        <w:t>to</w:t>
      </w:r>
      <w:proofErr w:type="gramEnd"/>
      <w:r w:rsidR="00503C8D">
        <w:rPr>
          <w:sz w:val="32"/>
          <w:szCs w:val="32"/>
        </w:rPr>
        <w:t xml:space="preserve"> measure blood pressure and heartbeat.</w:t>
      </w:r>
    </w:p>
    <w:p w:rsidR="00503C8D" w:rsidRDefault="00503C8D" w:rsidP="00503C8D">
      <w:pPr>
        <w:ind w:firstLine="0"/>
        <w:rPr>
          <w:sz w:val="32"/>
          <w:szCs w:val="32"/>
        </w:rPr>
      </w:pPr>
    </w:p>
    <w:p w:rsidR="00503C8D" w:rsidRPr="009F1D42" w:rsidRDefault="00503C8D" w:rsidP="00503C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503C8D">
        <w:rPr>
          <w:sz w:val="32"/>
          <w:szCs w:val="32"/>
        </w:rPr>
        <w:t xml:space="preserve"> </w:t>
      </w:r>
      <w:r w:rsidRPr="009F1D42">
        <w:rPr>
          <w:sz w:val="36"/>
          <w:szCs w:val="36"/>
        </w:rPr>
        <w:t>DISPLAY:</w:t>
      </w:r>
    </w:p>
    <w:p w:rsidR="00503C8D" w:rsidRDefault="00503C8D" w:rsidP="00503C8D">
      <w:pPr>
        <w:pStyle w:val="ListParagraph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Display the </w:t>
      </w:r>
      <w:r w:rsidR="009F1D42">
        <w:rPr>
          <w:sz w:val="32"/>
          <w:szCs w:val="32"/>
        </w:rPr>
        <w:t xml:space="preserve">input and output. There are 4 screen types used in Smart </w:t>
      </w:r>
      <w:proofErr w:type="gramStart"/>
      <w:r w:rsidR="009F1D42">
        <w:rPr>
          <w:sz w:val="32"/>
          <w:szCs w:val="32"/>
        </w:rPr>
        <w:t>watch :</w:t>
      </w:r>
      <w:proofErr w:type="gramEnd"/>
      <w:r w:rsidR="009F1D42">
        <w:rPr>
          <w:sz w:val="32"/>
          <w:szCs w:val="32"/>
        </w:rPr>
        <w:t xml:space="preserve"> OLED, E-link, Traditional LCD and sharp memory LCD. </w:t>
      </w:r>
    </w:p>
    <w:p w:rsidR="009F1D42" w:rsidRDefault="009F1D42" w:rsidP="009F1D42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9F1D42" w:rsidRPr="009F1D42" w:rsidRDefault="009F1D42" w:rsidP="009F1D42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9F1D42">
        <w:rPr>
          <w:sz w:val="36"/>
          <w:szCs w:val="36"/>
        </w:rPr>
        <w:t>Battery:</w:t>
      </w:r>
    </w:p>
    <w:p w:rsidR="009F1D42" w:rsidRDefault="009F1D42" w:rsidP="009F1D42">
      <w:pPr>
        <w:pStyle w:val="ListParagraph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There are 2 types of </w:t>
      </w:r>
      <w:proofErr w:type="gramStart"/>
      <w:r>
        <w:rPr>
          <w:sz w:val="32"/>
          <w:szCs w:val="32"/>
        </w:rPr>
        <w:t>battery ,</w:t>
      </w:r>
      <w:proofErr w:type="gramEnd"/>
      <w:r>
        <w:rPr>
          <w:sz w:val="32"/>
          <w:szCs w:val="32"/>
        </w:rPr>
        <w:t xml:space="preserve"> Lithium ion and lithium polymer</w:t>
      </w:r>
    </w:p>
    <w:p w:rsidR="009F1D42" w:rsidRDefault="009F1D42" w:rsidP="009F1D42">
      <w:pPr>
        <w:pStyle w:val="ListParagraph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Smart watch need lithium polymer it </w:t>
      </w:r>
      <w:proofErr w:type="gramStart"/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regular power charging.</w:t>
      </w:r>
    </w:p>
    <w:p w:rsidR="009F1D42" w:rsidRDefault="009F1D42" w:rsidP="009F1D42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D00218" w:rsidRDefault="00D00218" w:rsidP="009F1D42">
      <w:pPr>
        <w:ind w:firstLine="0"/>
        <w:rPr>
          <w:sz w:val="32"/>
          <w:szCs w:val="32"/>
        </w:rPr>
      </w:pPr>
    </w:p>
    <w:p w:rsidR="009F1D42" w:rsidRPr="009F1D42" w:rsidRDefault="009F1D42" w:rsidP="009F1D42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9F1D42">
        <w:rPr>
          <w:sz w:val="36"/>
          <w:szCs w:val="36"/>
        </w:rPr>
        <w:t>Vibration Motor:</w:t>
      </w:r>
    </w:p>
    <w:p w:rsidR="009F1D42" w:rsidRPr="009F1D42" w:rsidRDefault="009F1D42" w:rsidP="009F1D42">
      <w:pPr>
        <w:pStyle w:val="ListParagraph"/>
        <w:ind w:firstLine="0"/>
        <w:rPr>
          <w:sz w:val="32"/>
          <w:szCs w:val="32"/>
        </w:rPr>
      </w:pPr>
      <w:r>
        <w:rPr>
          <w:sz w:val="32"/>
          <w:szCs w:val="32"/>
        </w:rPr>
        <w:t>It is needed for notification alert or any sensor reading alert.</w:t>
      </w:r>
    </w:p>
    <w:p w:rsidR="009F1D42" w:rsidRPr="009F1D42" w:rsidRDefault="009F1D42" w:rsidP="009F1D42">
      <w:pPr>
        <w:ind w:firstLine="0"/>
        <w:rPr>
          <w:sz w:val="32"/>
          <w:szCs w:val="32"/>
        </w:rPr>
      </w:pPr>
    </w:p>
    <w:p w:rsidR="00B97489" w:rsidRDefault="00B97489" w:rsidP="003E74DB">
      <w:pPr>
        <w:ind w:firstLine="0"/>
        <w:rPr>
          <w:sz w:val="32"/>
          <w:szCs w:val="32"/>
        </w:rPr>
      </w:pPr>
    </w:p>
    <w:p w:rsidR="00B97489" w:rsidRDefault="00B97489" w:rsidP="003E74DB">
      <w:pPr>
        <w:ind w:firstLine="0"/>
        <w:rPr>
          <w:sz w:val="32"/>
          <w:szCs w:val="32"/>
        </w:rPr>
      </w:pPr>
    </w:p>
    <w:p w:rsidR="00B97489" w:rsidRDefault="00B97489" w:rsidP="003E74DB">
      <w:pPr>
        <w:ind w:firstLine="0"/>
        <w:rPr>
          <w:sz w:val="32"/>
          <w:szCs w:val="32"/>
        </w:rPr>
      </w:pPr>
      <w:r>
        <w:rPr>
          <w:sz w:val="32"/>
          <w:szCs w:val="32"/>
        </w:rPr>
        <w:t>Block diagram:</w:t>
      </w:r>
    </w:p>
    <w:p w:rsidR="00B97489" w:rsidRDefault="00B97489" w:rsidP="003E74DB">
      <w:pPr>
        <w:ind w:firstLine="0"/>
        <w:rPr>
          <w:sz w:val="32"/>
          <w:szCs w:val="32"/>
        </w:rPr>
      </w:pPr>
    </w:p>
    <w:p w:rsidR="001B1AAE" w:rsidRDefault="001B1AAE" w:rsidP="003E74DB">
      <w:pPr>
        <w:ind w:firstLine="0"/>
        <w:rPr>
          <w:sz w:val="32"/>
          <w:szCs w:val="32"/>
        </w:rPr>
      </w:pPr>
    </w:p>
    <w:p w:rsidR="00B97489" w:rsidRPr="003E74DB" w:rsidRDefault="00CD0057" w:rsidP="003E74DB">
      <w:pPr>
        <w:ind w:firstLine="0"/>
        <w:rPr>
          <w:sz w:val="32"/>
          <w:szCs w:val="32"/>
        </w:rPr>
      </w:pPr>
      <w:bookmarkStart w:id="4" w:name="_GoBack"/>
      <w:bookmarkEnd w:id="4"/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4935855</wp:posOffset>
                </wp:positionV>
                <wp:extent cx="6400800" cy="1487805"/>
                <wp:effectExtent l="7620" t="8255" r="11430" b="8890"/>
                <wp:wrapNone/>
                <wp:docPr id="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878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0576" w:rsidRDefault="006A057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COMPONENTS USED:</w:t>
                            </w:r>
                          </w:p>
                          <w:p w:rsidR="006A0576" w:rsidRDefault="006A05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0576" w:rsidRDefault="006A05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Display, Accelerometer, Humidity and Temp sensor, Button, Battery</w:t>
                            </w:r>
                          </w:p>
                          <w:p w:rsidR="006A0576" w:rsidRPr="006A0576" w:rsidRDefault="006A05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Voltage regulator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="00137DF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Vibration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motor, LED, Controller, Bluetooth module.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-22.65pt;margin-top:388.65pt;width:7in;height:117.15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6A0576" w:rsidRDefault="006A057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COMPONENTS USED:</w:t>
                      </w:r>
                    </w:p>
                    <w:p w:rsidR="006A0576" w:rsidRDefault="006A057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A0576" w:rsidRDefault="006A05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Display, Accelerometer, Humidity and Temp sensor, Button, Battery</w:t>
                      </w:r>
                    </w:p>
                    <w:p w:rsidR="006A0576" w:rsidRPr="006A0576" w:rsidRDefault="006A05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Voltage regulator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,</w:t>
                      </w:r>
                      <w:r w:rsidR="00137DF4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Vibration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motor, LED, Controller, Bluetooth 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7087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2689225</wp:posOffset>
                </wp:positionV>
                <wp:extent cx="654685" cy="619125"/>
                <wp:effectExtent l="8255" t="52705" r="51435" b="13970"/>
                <wp:wrapNone/>
                <wp:docPr id="2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685" cy="61912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128.9pt;margin-top:211.75pt;width:51.55pt;height:48.75pt;flip:y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3308350</wp:posOffset>
                </wp:positionV>
                <wp:extent cx="1201420" cy="341630"/>
                <wp:effectExtent l="6985" t="14605" r="10795" b="24765"/>
                <wp:wrapNone/>
                <wp:docPr id="2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3416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0576" w:rsidRDefault="006A0576"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34.3pt;margin-top:260.5pt;width:94.6pt;height:26.9pt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A0576" w:rsidRDefault="006A0576">
                      <w: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2689225</wp:posOffset>
                </wp:positionV>
                <wp:extent cx="927735" cy="701040"/>
                <wp:effectExtent l="12700" t="8255" r="50165" b="52705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735" cy="70104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281.5pt;margin-top:211.75pt;width:73.05pt;height:55.2pt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" strokecolor="#666 [1936]" strokeweight="1pt">
                <v:stroke endarrow="block"/>
                <v:shadow color="#7f7f7f [1601]" opacity=".5" offset="1pt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3308350</wp:posOffset>
                </wp:positionV>
                <wp:extent cx="1760855" cy="341630"/>
                <wp:effectExtent l="6985" t="8255" r="13335" b="21590"/>
                <wp:wrapNone/>
                <wp:docPr id="1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3416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>
                            <w:r>
                              <w:t>VIBRATION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354.55pt;margin-top:260.5pt;width:138.65pt;height:26.9pt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9F1D42" w:rsidRDefault="009F1D42">
                      <w:r>
                        <w:t>VIBRATION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1106170</wp:posOffset>
                </wp:positionV>
                <wp:extent cx="654685" cy="819150"/>
                <wp:effectExtent l="8890" t="28575" r="22225" b="28575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685" cy="819150"/>
                        </a:xfrm>
                        <a:custGeom>
                          <a:avLst/>
                          <a:gdLst>
                            <a:gd name="G0" fmla="+- 15126 0 0"/>
                            <a:gd name="G1" fmla="+- 2912 0 0"/>
                            <a:gd name="G2" fmla="+- 12158 0 2912"/>
                            <a:gd name="G3" fmla="+- G2 0 2912"/>
                            <a:gd name="G4" fmla="*/ G3 32768 32059"/>
                            <a:gd name="G5" fmla="*/ G4 1 2"/>
                            <a:gd name="G6" fmla="+- 21600 0 15126"/>
                            <a:gd name="G7" fmla="*/ G6 2912 6079"/>
                            <a:gd name="G8" fmla="+- G7 15126 0"/>
                            <a:gd name="T0" fmla="*/ 15126 w 21600"/>
                            <a:gd name="T1" fmla="*/ 0 h 21600"/>
                            <a:gd name="T2" fmla="*/ 15126 w 21600"/>
                            <a:gd name="T3" fmla="*/ 12158 h 21600"/>
                            <a:gd name="T4" fmla="*/ 3237 w 21600"/>
                            <a:gd name="T5" fmla="*/ 21600 h 21600"/>
                            <a:gd name="T6" fmla="*/ 21600 w 21600"/>
                            <a:gd name="T7" fmla="*/ 6079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G1 h 21600"/>
                            <a:gd name="T14" fmla="*/ G8 w 21600"/>
                            <a:gd name="T15" fmla="*/ G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style="position:absolute;margin-left:287.95pt;margin-top:87.1pt;width:51.55pt;height:64.5pt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" path="m21600,6079l15126,r,2912l12427,2912c5564,2912,,7052,,12158r,9442l6474,21600r,-9442c6474,10550,9139,9246,12427,9246r2699,l15126,12158,21600,6079xe" fillcolor="#d99594 [1941]" strokecolor="#d99594 [1941]" strokeweight="1pt">
                <v:fill color2="#f2dbdb [661]" angle="135" focus="50%" type="gradient"/>
                <v:stroke joinstyle="miter"/>
                <v:shadow on="t" color="#622423 [1605]" opacity=".5" offset="1pt"/>
                <v:path o:connecttype="custom" o:connectlocs="458461,0;458461,461075;98112,819150;654685,230538" o:connectangles="270,90,90,0" textboxrect="12427,2912,18227,9246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1106170</wp:posOffset>
                </wp:positionV>
                <wp:extent cx="914400" cy="368300"/>
                <wp:effectExtent l="6985" t="13970" r="12065" b="27305"/>
                <wp:wrapNone/>
                <wp:docPr id="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8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344.9pt;margin-top:87.1pt;width:1in;height:29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9F1D42" w:rsidRDefault="009F1D42"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1501775</wp:posOffset>
                </wp:positionV>
                <wp:extent cx="1050925" cy="409575"/>
                <wp:effectExtent l="40640" t="62230" r="41910" b="61595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0925" cy="409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97.7pt;margin-top:118.25pt;width:82.75pt;height:32.25pt;z-index:251729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" strokecolor="#666 [1936]" strokeweight="1pt">
                <v:stroke startarrow="block" endarrow="block"/>
                <v:shadow color="#7f7f7f [1601]" opacity=".5" offset="1pt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2211070</wp:posOffset>
                </wp:positionV>
                <wp:extent cx="368935" cy="150495"/>
                <wp:effectExtent l="27305" t="66675" r="70485" b="87630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150495"/>
                        </a:xfrm>
                        <a:prstGeom prst="rightArrow">
                          <a:avLst>
                            <a:gd name="adj1" fmla="val 50000"/>
                            <a:gd name="adj2" fmla="val 6128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8" o:spid="_x0000_s1026" type="#_x0000_t13" style="position:absolute;margin-left:136.4pt;margin-top:174.1pt;width:29.05pt;height:11.85pt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7871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2211070</wp:posOffset>
                </wp:positionV>
                <wp:extent cx="287020" cy="150495"/>
                <wp:effectExtent l="26035" t="66675" r="58420" b="97155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150495"/>
                        </a:xfrm>
                        <a:prstGeom prst="rightArrow">
                          <a:avLst>
                            <a:gd name="adj1" fmla="val 50000"/>
                            <a:gd name="adj2" fmla="val 47679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13" style="position:absolute;margin-left:34.3pt;margin-top:174.1pt;width:22.6pt;height:11.85pt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" fillcolor="#8064a2 [3207]" strokecolor="#f2f2f2 [3041]" strokeweight="3pt">
                <v:shadow on="t" color="#3f3151 [1607]" opacity=".5" offset="1pt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2689225</wp:posOffset>
                </wp:positionV>
                <wp:extent cx="204470" cy="545465"/>
                <wp:effectExtent l="63500" t="59055" r="74930" b="52705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" cy="545465"/>
                        </a:xfrm>
                        <a:prstGeom prst="upArrow">
                          <a:avLst>
                            <a:gd name="adj1" fmla="val 50000"/>
                            <a:gd name="adj2" fmla="val 66693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6" o:spid="_x0000_s1026" type="#_x0000_t68" style="position:absolute;margin-left:220.25pt;margin-top:211.75pt;width:16.1pt;height:42.95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" fillcolor="#4bacc6 [3208]" strokecolor="#f2f2f2 [3041]" strokeweight="3pt">
                <v:shadow on="t" color="#205867 [1608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2211070</wp:posOffset>
                </wp:positionV>
                <wp:extent cx="777875" cy="150495"/>
                <wp:effectExtent l="67310" t="57150" r="78740" b="78105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875" cy="150495"/>
                        </a:xfrm>
                        <a:prstGeom prst="leftRightArrow">
                          <a:avLst>
                            <a:gd name="adj1" fmla="val 50000"/>
                            <a:gd name="adj2" fmla="val 103376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25" o:spid="_x0000_s1026" type="#_x0000_t69" style="position:absolute;margin-left:293.3pt;margin-top:174.1pt;width:61.25pt;height:11.85pt;z-index:25172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" fillcolor="#4f81bd [3204]" strokecolor="#f2f2f2 [3041]" strokeweight="3pt">
                <v:shadow on="t" color="#243f60 [1604]" opacity=".5" offset="1pt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1106170</wp:posOffset>
                </wp:positionV>
                <wp:extent cx="90805" cy="805180"/>
                <wp:effectExtent l="15875" t="38100" r="17145" b="3302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5180"/>
                        </a:xfrm>
                        <a:prstGeom prst="upArrow">
                          <a:avLst>
                            <a:gd name="adj1" fmla="val 50000"/>
                            <a:gd name="adj2" fmla="val 221678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68" style="position:absolute;margin-left:220.25pt;margin-top:87.1pt;width:7.15pt;height:63.4pt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" fillcolor="white [3201]" strokecolor="#c2d69b [1942]" strokeweight="1pt">
                <v:fill color2="#d6e3bc [1302]" focus="100%" type="gradient"/>
                <v:shadow on="t" color="#4e6128 [1606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1010285</wp:posOffset>
                </wp:positionV>
                <wp:extent cx="1132840" cy="259080"/>
                <wp:effectExtent l="9525" t="8890" r="10160" b="27305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>
                            <w:r>
                              <w:t>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2.5pt;margin-top:79.55pt;width:89.2pt;height:20.4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9F1D42" w:rsidRDefault="009F1D42">
                      <w: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436880</wp:posOffset>
                </wp:positionV>
                <wp:extent cx="1200785" cy="327660"/>
                <wp:effectExtent l="8255" t="6985" r="10160" b="27305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3276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 w:rsidP="00057111">
                            <w:pPr>
                              <w:ind w:firstLine="0"/>
                            </w:pPr>
                            <w:r>
                              <w:t>FLASH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17.15pt;margin-top:34.4pt;width:94.55pt;height:25.8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9F1D42" w:rsidRDefault="009F1D42" w:rsidP="00057111">
                      <w:pPr>
                        <w:ind w:firstLine="0"/>
                      </w:pPr>
                      <w:r>
                        <w:t>FLASH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635</wp:posOffset>
                </wp:positionV>
                <wp:extent cx="1664970" cy="1432560"/>
                <wp:effectExtent l="10160" t="8890" r="10795" b="2540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432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>
                            <w:r>
                              <w:t>MEMORY CHIP</w:t>
                            </w:r>
                          </w:p>
                          <w:p w:rsidR="009F1D42" w:rsidRDefault="009F1D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5.3pt;margin-top:.05pt;width:131.1pt;height:112.8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9F1D42" w:rsidRDefault="009F1D42">
                      <w:r>
                        <w:t>MEMORY CHIP</w:t>
                      </w:r>
                    </w:p>
                    <w:p w:rsidR="009F1D42" w:rsidRDefault="009F1D42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2061210</wp:posOffset>
                </wp:positionV>
                <wp:extent cx="1009650" cy="628015"/>
                <wp:effectExtent l="8255" t="12065" r="10795" b="2667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 w:rsidP="00B97489">
                            <w:pPr>
                              <w:ind w:firstLine="0"/>
                            </w:pPr>
                            <w:r>
                              <w:t>VOLTAGE REGULATOR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56.9pt;margin-top:162.3pt;width:79.5pt;height:49.45pt;z-index:25172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F1D42" w:rsidRDefault="009F1D42" w:rsidP="00B97489">
                      <w:pPr>
                        <w:ind w:firstLine="0"/>
                      </w:pPr>
                      <w:r>
                        <w:t>VOLTAGE REGULATOR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2061210</wp:posOffset>
                </wp:positionV>
                <wp:extent cx="859790" cy="491490"/>
                <wp:effectExtent l="23495" t="21590" r="40640" b="4889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491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 w:rsidP="00B97489">
                            <w:pPr>
                              <w:ind w:firstLine="0"/>
                            </w:pPr>
                            <w:r>
                              <w:t>PUSH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-33.4pt;margin-top:162.3pt;width:67.7pt;height:38.7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" fillcolor="#8064a2 [3207]" strokecolor="#f2f2f2 [3041]" strokeweight="3pt">
                <v:shadow on="t" color="#3f3151 [1607]" opacity=".5" offset="1pt"/>
                <v:textbox>
                  <w:txbxContent>
                    <w:p w:rsidR="009F1D42" w:rsidRDefault="009F1D42" w:rsidP="00B97489">
                      <w:pPr>
                        <w:ind w:firstLine="0"/>
                      </w:pPr>
                      <w:r>
                        <w:t>PUSH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1979295</wp:posOffset>
                </wp:positionV>
                <wp:extent cx="1473835" cy="464185"/>
                <wp:effectExtent l="26035" t="25400" r="33655" b="5334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464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>
                            <w: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354.55pt;margin-top:155.85pt;width:116.05pt;height:36.55pt;z-index:25171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" fillcolor="#4f81bd [3204]" strokecolor="#f2f2f2 [3041]" strokeweight="3pt">
                <v:shadow on="t" color="#243f60 [1604]" opacity=".5" offset="1pt"/>
                <v:textbox>
                  <w:txbxContent>
                    <w:p w:rsidR="009F1D42" w:rsidRDefault="009F1D42">
                      <w: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3234690</wp:posOffset>
                </wp:positionV>
                <wp:extent cx="1351280" cy="1597025"/>
                <wp:effectExtent l="23495" t="23495" r="34925" b="463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597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>
                            <w:r>
                              <w:t>SENSOR</w:t>
                            </w:r>
                          </w:p>
                          <w:p w:rsidR="009F1D42" w:rsidRDefault="009F1D42"/>
                          <w:p w:rsidR="009F1D42" w:rsidRDefault="009F1D42">
                            <w:r>
                              <w:t>HUMIDITY</w:t>
                            </w:r>
                          </w:p>
                          <w:p w:rsidR="009F1D42" w:rsidRDefault="009F1D42" w:rsidP="00B97489">
                            <w:pPr>
                              <w:ind w:firstLine="0"/>
                            </w:pPr>
                            <w:r>
                              <w:t>ACCELEROMETER</w:t>
                            </w:r>
                          </w:p>
                          <w:p w:rsidR="009F1D42" w:rsidRDefault="009F1D42" w:rsidP="00B97489">
                            <w:pPr>
                              <w:ind w:firstLine="0"/>
                            </w:pPr>
                            <w:r>
                              <w:t>TEMPERATURE</w:t>
                            </w:r>
                          </w:p>
                          <w:p w:rsidR="009F1D42" w:rsidRDefault="009F1D42" w:rsidP="00B97489">
                            <w:pPr>
                              <w:ind w:firstLine="0"/>
                            </w:pPr>
                            <w:r>
                              <w:t>BP MONITORING</w:t>
                            </w:r>
                          </w:p>
                          <w:p w:rsidR="009F1D42" w:rsidRDefault="009F1D42" w:rsidP="00B97489">
                            <w:pPr>
                              <w:ind w:firstLine="0"/>
                            </w:pPr>
                            <w:r>
                              <w:t>STEP 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75.1pt;margin-top:254.7pt;width:106.4pt;height:125.75pt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" fillcolor="#4bacc6 [3208]" strokecolor="#f2f2f2 [3041]" strokeweight="3pt">
                <v:shadow on="t" color="#205867 [1608]" opacity=".5" offset="1pt"/>
                <v:textbox>
                  <w:txbxContent>
                    <w:p w:rsidR="009F1D42" w:rsidRDefault="009F1D42">
                      <w:r>
                        <w:t>SENSOR</w:t>
                      </w:r>
                    </w:p>
                    <w:p w:rsidR="009F1D42" w:rsidRDefault="009F1D42"/>
                    <w:p w:rsidR="009F1D42" w:rsidRDefault="009F1D42">
                      <w:r>
                        <w:t>HUMIDITY</w:t>
                      </w:r>
                    </w:p>
                    <w:p w:rsidR="009F1D42" w:rsidRDefault="009F1D42" w:rsidP="00B97489">
                      <w:pPr>
                        <w:ind w:firstLine="0"/>
                      </w:pPr>
                      <w:r>
                        <w:t>ACCELEROMETER</w:t>
                      </w:r>
                    </w:p>
                    <w:p w:rsidR="009F1D42" w:rsidRDefault="009F1D42" w:rsidP="00B97489">
                      <w:pPr>
                        <w:ind w:firstLine="0"/>
                      </w:pPr>
                      <w:r>
                        <w:t>TEMPERATURE</w:t>
                      </w:r>
                    </w:p>
                    <w:p w:rsidR="009F1D42" w:rsidRDefault="009F1D42" w:rsidP="00B97489">
                      <w:pPr>
                        <w:ind w:firstLine="0"/>
                      </w:pPr>
                      <w:r>
                        <w:t>BP MONITORING</w:t>
                      </w:r>
                    </w:p>
                    <w:p w:rsidR="009F1D42" w:rsidRDefault="009F1D42" w:rsidP="00B97489">
                      <w:pPr>
                        <w:ind w:firstLine="0"/>
                      </w:pPr>
                      <w:r>
                        <w:t>STEP MEASUREMENT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682625</wp:posOffset>
                </wp:positionV>
                <wp:extent cx="1351280" cy="423545"/>
                <wp:effectExtent l="23495" t="24130" r="34925" b="47625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235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>
                            <w:r>
                              <w:t>LCD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175.1pt;margin-top:53.75pt;width:106.4pt;height:33.35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" fillcolor="#9bbb59 [3206]" strokecolor="#f2f2f2 [3041]" strokeweight="3pt">
                <v:shadow on="t" color="#4e6128 [1606]" opacity=".5" offset="1pt"/>
                <v:textbox>
                  <w:txbxContent>
                    <w:p w:rsidR="009F1D42" w:rsidRDefault="009F1D42">
                      <w: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1911350</wp:posOffset>
                </wp:positionV>
                <wp:extent cx="1555750" cy="641350"/>
                <wp:effectExtent l="24765" t="24130" r="38735" b="4889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1D42" w:rsidRDefault="009F1D42"/>
                          <w:p w:rsidR="009F1D42" w:rsidRDefault="009F1D42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165.45pt;margin-top:150.5pt;width:122.5pt;height:50.5pt;z-index:251715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" fillcolor="#f79646 [3209]" strokecolor="#f2f2f2 [3041]" strokeweight="3pt">
                <v:shadow on="t" color="#974706 [1609]" opacity=".5" offset="1pt"/>
                <v:textbox>
                  <w:txbxContent>
                    <w:p w:rsidR="009F1D42" w:rsidRDefault="009F1D42"/>
                    <w:p w:rsidR="009F1D42" w:rsidRDefault="009F1D42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7489" w:rsidRPr="003E74DB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B7" w:rsidRDefault="00BD69B7" w:rsidP="006A582B">
      <w:r>
        <w:separator/>
      </w:r>
    </w:p>
  </w:endnote>
  <w:endnote w:type="continuationSeparator" w:id="0">
    <w:p w:rsidR="00BD69B7" w:rsidRDefault="00BD69B7" w:rsidP="006A582B">
      <w:r>
        <w:continuationSeparator/>
      </w:r>
    </w:p>
  </w:endnote>
  <w:endnote w:type="continuationNotice" w:id="1">
    <w:p w:rsidR="00BD69B7" w:rsidRDefault="00BD6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42" w:rsidRDefault="009F1D42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9F1D42" w:rsidTr="00107955">
      <w:tc>
        <w:tcPr>
          <w:tcW w:w="3960" w:type="dxa"/>
        </w:tcPr>
        <w:p w:rsidR="009F1D42" w:rsidRPr="006E044D" w:rsidRDefault="009F1D42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9F1D42" w:rsidRPr="006E044D" w:rsidRDefault="009F1D42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9F1D42" w:rsidRPr="006E044D" w:rsidRDefault="009F1D42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25F15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25F15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9F1D42" w:rsidRPr="00B9435E" w:rsidRDefault="009F1D42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B7" w:rsidRDefault="00BD69B7" w:rsidP="006A582B">
      <w:r>
        <w:separator/>
      </w:r>
    </w:p>
  </w:footnote>
  <w:footnote w:type="continuationSeparator" w:id="0">
    <w:p w:rsidR="00BD69B7" w:rsidRDefault="00BD69B7" w:rsidP="006A582B">
      <w:r>
        <w:continuationSeparator/>
      </w:r>
    </w:p>
  </w:footnote>
  <w:footnote w:type="continuationNotice" w:id="1">
    <w:p w:rsidR="00BD69B7" w:rsidRDefault="00BD69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42" w:rsidRPr="00DA17A9" w:rsidRDefault="009F1D42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9F1D42" w:rsidTr="00D8110D">
      <w:tc>
        <w:tcPr>
          <w:tcW w:w="6768" w:type="dxa"/>
        </w:tcPr>
        <w:p w:rsidR="009F1D42" w:rsidRDefault="009F1D42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9F1D42" w:rsidRDefault="009F1D42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F1D42" w:rsidRPr="00DA17A9" w:rsidRDefault="009F1D42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D96"/>
    <w:multiLevelType w:val="hybridMultilevel"/>
    <w:tmpl w:val="C096F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220951"/>
    <w:multiLevelType w:val="hybridMultilevel"/>
    <w:tmpl w:val="393282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04190"/>
    <w:multiLevelType w:val="hybridMultilevel"/>
    <w:tmpl w:val="C0B449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455BC2"/>
    <w:multiLevelType w:val="hybridMultilevel"/>
    <w:tmpl w:val="E714B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35D97"/>
    <w:multiLevelType w:val="hybridMultilevel"/>
    <w:tmpl w:val="55F2A3C6"/>
    <w:lvl w:ilvl="0" w:tplc="1C1CA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150D5"/>
    <w:multiLevelType w:val="hybridMultilevel"/>
    <w:tmpl w:val="9B5CA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13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7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57111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5318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37DF4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1AAE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E74DB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C8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1A3F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7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59ED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1D42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5F15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9748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D69B7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0057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218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19A4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580044-7F2B-4A63-83DA-461B545D62E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AA9EC13-6AF5-409C-AEAD-E561CC9B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1529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DELL</cp:lastModifiedBy>
  <cp:revision>2</cp:revision>
  <cp:lastPrinted>2014-03-29T07:34:00Z</cp:lastPrinted>
  <dcterms:created xsi:type="dcterms:W3CDTF">2022-02-20T11:03:00Z</dcterms:created>
  <dcterms:modified xsi:type="dcterms:W3CDTF">2022-02-20T11:03:00Z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